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:rsidTr="001B2ABD">
        <w:trPr>
          <w:trHeight w:val="4410"/>
        </w:trPr>
        <w:tc>
          <w:tcPr>
            <w:tcW w:w="3600" w:type="dxa"/>
            <w:vAlign w:val="bottom"/>
          </w:tcPr>
          <w:p w:rsidR="001B2ABD" w:rsidRDefault="001B2ABD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  <w:lang w:eastAsia="en-US"/>
              </w:rPr>
              <mc:AlternateContent>
                <mc:Choice Requires="wps">
                  <w:drawing>
                    <wp:inline distT="0" distB="0" distL="0" distR="0" wp14:anchorId="78701AA3" wp14:editId="7FBAC5DD">
                      <wp:extent cx="2122805" cy="2122805"/>
                      <wp:effectExtent l="19050" t="19050" r="29845" b="29845"/>
                      <wp:docPr id="2" name="Oval 2" title="Professional Headshot of Man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2805" cy="2122805"/>
                              </a:xfrm>
                              <a:prstGeom prst="ellipse">
                                <a:avLst/>
                              </a:prstGeom>
                              <a:blipFill dpi="0" rotWithShape="1"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 w="63500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2161AB91" id="Oval 2" o:spid="_x0000_s1026" alt="Title: Professional Headshot of Man" style="width:167.15pt;height:167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" strokecolor="#94b6d2 [3204]" strokeweight="5pt">
                      <v:fill r:id="rId11" o:title="" recolor="t" rotate="t" type="frame"/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20" w:type="dxa"/>
          </w:tcPr>
          <w:p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:rsidR="001B2ABD" w:rsidRDefault="0029588A" w:rsidP="001B2ABD">
            <w:pPr>
              <w:pStyle w:val="Title"/>
            </w:pPr>
            <w:r>
              <w:t>Stephen mwaura</w:t>
            </w:r>
          </w:p>
          <w:p w:rsidR="001B2ABD" w:rsidRPr="002D571A" w:rsidRDefault="0029588A" w:rsidP="0029588A">
            <w:pPr>
              <w:pStyle w:val="Subtitle"/>
              <w:rPr>
                <w:i/>
              </w:rPr>
            </w:pPr>
            <w:r w:rsidRPr="00C27D37">
              <w:rPr>
                <w:i/>
                <w:spacing w:val="0"/>
                <w:w w:val="76"/>
              </w:rPr>
              <w:t>Backend Engineer</w:t>
            </w:r>
            <w:bookmarkStart w:id="0" w:name="_GoBack"/>
            <w:bookmarkEnd w:id="0"/>
          </w:p>
        </w:tc>
      </w:tr>
      <w:tr w:rsidR="001B2ABD" w:rsidTr="001B2ABD">
        <w:tc>
          <w:tcPr>
            <w:tcW w:w="3600" w:type="dxa"/>
          </w:tcPr>
          <w:sdt>
            <w:sdtPr>
              <w:id w:val="-1711873194"/>
              <w:placeholder>
                <w:docPart w:val="ECEE39B8ADCF4276B7E8F7C7F85EC97C"/>
              </w:placeholder>
              <w:temporary/>
              <w:showingPlcHdr/>
              <w15:appearance w15:val="hidden"/>
            </w:sdtPr>
            <w:sdtEndPr/>
            <w:sdtContent>
              <w:p w:rsidR="001B2ABD" w:rsidRDefault="00036450" w:rsidP="00036450">
                <w:pPr>
                  <w:pStyle w:val="Heading3"/>
                </w:pPr>
                <w:r w:rsidRPr="00D5459D">
                  <w:t>Profile</w:t>
                </w:r>
              </w:p>
            </w:sdtContent>
          </w:sdt>
          <w:p w:rsidR="00036450" w:rsidRDefault="002D571A" w:rsidP="002D571A">
            <w:r>
              <w:t>A young ambitious, curious techie who is ready to take any challenge and turn dreams into reality. With a passion for backend development, I thrive on learning and growing. Focused on achieving my aspirations, I’m eager to build innovative solutions to make a real world impact.</w:t>
            </w:r>
          </w:p>
          <w:p w:rsidR="00036450" w:rsidRDefault="00036450" w:rsidP="00036450"/>
          <w:sdt>
            <w:sdtPr>
              <w:id w:val="-1954003311"/>
              <w:placeholder>
                <w:docPart w:val="99AC8E1BC0EF40B6966C35881259028E"/>
              </w:placeholder>
              <w:temporary/>
              <w:showingPlcHdr/>
              <w15:appearance w15:val="hidden"/>
            </w:sdtPr>
            <w:sdtEndPr/>
            <w:sdtContent>
              <w:p w:rsidR="00036450" w:rsidRPr="00CB0055" w:rsidRDefault="00CB0055" w:rsidP="00CB0055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sdt>
            <w:sdtPr>
              <w:id w:val="1111563247"/>
              <w:placeholder>
                <w:docPart w:val="073F6CF6380C44319B3A448C1C4FA816"/>
              </w:placeholder>
              <w:temporary/>
              <w:showingPlcHdr/>
              <w15:appearance w15:val="hidden"/>
            </w:sdtPr>
            <w:sdtEndPr/>
            <w:sdtContent>
              <w:p w:rsidR="004D3011" w:rsidRDefault="004D3011" w:rsidP="004D3011">
                <w:r w:rsidRPr="004D3011">
                  <w:t>PHONE:</w:t>
                </w:r>
              </w:p>
            </w:sdtContent>
          </w:sdt>
          <w:p w:rsidR="004D3011" w:rsidRDefault="001A77D8" w:rsidP="004D3011">
            <w:r>
              <w:t>0103139865</w:t>
            </w:r>
          </w:p>
          <w:p w:rsidR="004D3011" w:rsidRPr="004D3011" w:rsidRDefault="004D3011" w:rsidP="004D3011"/>
          <w:sdt>
            <w:sdtPr>
              <w:id w:val="67859272"/>
              <w:placeholder>
                <w:docPart w:val="F90DA833353846819FC984893BB9A2C9"/>
              </w:placeholder>
              <w:temporary/>
              <w:showingPlcHdr/>
              <w15:appearance w15:val="hidden"/>
            </w:sdtPr>
            <w:sdtEndPr/>
            <w:sdtContent>
              <w:p w:rsidR="004D3011" w:rsidRDefault="004D3011" w:rsidP="004D3011">
                <w:r w:rsidRPr="004D3011">
                  <w:t>WEBSITE:</w:t>
                </w:r>
              </w:p>
            </w:sdtContent>
          </w:sdt>
          <w:sdt>
            <w:sdtPr>
              <w:id w:val="-720132143"/>
              <w:placeholder>
                <w:docPart w:val="422D7083F8D549E39E756568F0C3323C"/>
              </w:placeholder>
              <w:temporary/>
              <w:showingPlcHdr/>
              <w15:appearance w15:val="hidden"/>
            </w:sdtPr>
            <w:sdtEndPr/>
            <w:sdtContent>
              <w:p w:rsidR="004D3011" w:rsidRDefault="00E4381A" w:rsidP="004D3011">
                <w:r>
                  <w:t>Website goes here</w:t>
                </w:r>
              </w:p>
            </w:sdtContent>
          </w:sdt>
          <w:p w:rsidR="004D3011" w:rsidRDefault="004D3011" w:rsidP="004D3011"/>
          <w:sdt>
            <w:sdtPr>
              <w:id w:val="-240260293"/>
              <w:placeholder>
                <w:docPart w:val="BFFD9B4310D748748C380575DAD00DFF"/>
              </w:placeholder>
              <w:temporary/>
              <w:showingPlcHdr/>
              <w15:appearance w15:val="hidden"/>
            </w:sdtPr>
            <w:sdtEndPr/>
            <w:sdtContent>
              <w:p w:rsidR="004D3011" w:rsidRDefault="004D3011" w:rsidP="004D3011">
                <w:r w:rsidRPr="004D3011">
                  <w:t>EMAIL:</w:t>
                </w:r>
              </w:p>
            </w:sdtContent>
          </w:sdt>
          <w:p w:rsidR="00036450" w:rsidRDefault="002D571A" w:rsidP="004D3011">
            <w:hyperlink r:id="rId12" w:history="1">
              <w:r w:rsidRPr="00413C66">
                <w:rPr>
                  <w:rStyle w:val="Hyperlink"/>
                </w:rPr>
                <w:t>Stephenmwaura2006@gmail.com</w:t>
              </w:r>
            </w:hyperlink>
          </w:p>
          <w:p w:rsidR="002D571A" w:rsidRDefault="002D571A" w:rsidP="004D3011"/>
          <w:p w:rsidR="002D571A" w:rsidRDefault="002D571A" w:rsidP="004D3011">
            <w:proofErr w:type="spellStart"/>
            <w:r>
              <w:t>Linkedin</w:t>
            </w:r>
            <w:proofErr w:type="spellEnd"/>
            <w:r>
              <w:t>:</w:t>
            </w:r>
          </w:p>
          <w:p w:rsidR="002D571A" w:rsidRPr="00E4381A" w:rsidRDefault="002D571A" w:rsidP="004D3011">
            <w:pPr>
              <w:rPr>
                <w:rStyle w:val="Hyperlink"/>
              </w:rPr>
            </w:pPr>
            <w:r w:rsidRPr="002D571A">
              <w:rPr>
                <w:rStyle w:val="Hyperlink"/>
              </w:rPr>
              <w:t>https://www.linkedin.com/in/stephen-mwaura123/</w:t>
            </w:r>
          </w:p>
          <w:sdt>
            <w:sdtPr>
              <w:id w:val="-1444214663"/>
              <w:placeholder>
                <w:docPart w:val="209FBABCE18644A0AD8EFF5DFC5F8627"/>
              </w:placeholder>
              <w:temporary/>
              <w:showingPlcHdr/>
              <w15:appearance w15:val="hidden"/>
            </w:sdtPr>
            <w:sdtEndPr/>
            <w:sdtContent>
              <w:p w:rsidR="004D3011" w:rsidRPr="00CB0055" w:rsidRDefault="00CB0055" w:rsidP="00CB0055">
                <w:pPr>
                  <w:pStyle w:val="Heading3"/>
                </w:pPr>
                <w:r w:rsidRPr="00CB0055">
                  <w:t>Hobbies</w:t>
                </w:r>
              </w:p>
            </w:sdtContent>
          </w:sdt>
          <w:p w:rsidR="004D3011" w:rsidRDefault="007C67A1" w:rsidP="004D3011">
            <w:r>
              <w:t>Playing soccer</w:t>
            </w:r>
          </w:p>
          <w:p w:rsidR="004D3011" w:rsidRDefault="007C67A1" w:rsidP="004D3011">
            <w:r>
              <w:t>Reading novels</w:t>
            </w:r>
          </w:p>
          <w:p w:rsidR="004D3011" w:rsidRDefault="007C67A1" w:rsidP="004D3011">
            <w:r>
              <w:t>Hiking</w:t>
            </w:r>
          </w:p>
          <w:p w:rsidR="004D3011" w:rsidRPr="004D3011" w:rsidRDefault="007C67A1" w:rsidP="007C67A1">
            <w:r>
              <w:t>Bike riding</w:t>
            </w:r>
          </w:p>
        </w:tc>
        <w:tc>
          <w:tcPr>
            <w:tcW w:w="720" w:type="dxa"/>
          </w:tcPr>
          <w:p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id w:val="1049110328"/>
              <w:placeholder>
                <w:docPart w:val="BC2048F8B85845A385681FACE85AC42C"/>
              </w:placeholder>
              <w:temporary/>
              <w:showingPlcHdr/>
              <w15:appearance w15:val="hidden"/>
            </w:sdtPr>
            <w:sdtEndPr/>
            <w:sdtContent>
              <w:p w:rsidR="001B2ABD" w:rsidRDefault="00E25A26" w:rsidP="00036450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:rsidR="00036450" w:rsidRDefault="0029588A" w:rsidP="0029588A">
            <w:pPr>
              <w:pStyle w:val="Heading4"/>
            </w:pPr>
            <w:r>
              <w:t>Co-operative University of Kenya</w:t>
            </w:r>
          </w:p>
          <w:p w:rsidR="0029588A" w:rsidRDefault="009D5059" w:rsidP="0029588A">
            <w:r>
              <w:t>Bachelor of Science in Data Science (September 2023 – Present)</w:t>
            </w:r>
          </w:p>
          <w:p w:rsidR="0029588A" w:rsidRDefault="00FE316A" w:rsidP="00FE316A">
            <w:pPr>
              <w:pStyle w:val="Heading4"/>
            </w:pPr>
            <w:r>
              <w:t>ALX SOFTWARE ENGINEERING PROGRAM</w:t>
            </w:r>
          </w:p>
          <w:p w:rsidR="004D3011" w:rsidRDefault="009D5059" w:rsidP="00036450">
            <w:r>
              <w:t>Backend Web Development (February 2024 – October 2024)</w:t>
            </w:r>
          </w:p>
          <w:p w:rsidR="009D5059" w:rsidRDefault="009D5059" w:rsidP="00036450"/>
          <w:p w:rsidR="009D5059" w:rsidRDefault="009D5059" w:rsidP="00036450">
            <w:r>
              <w:t>Complemented a 4-month intensive training in backend development which mainly focused on RESTful APIs, python, Django, and software engineering principles.</w:t>
            </w:r>
          </w:p>
          <w:p w:rsidR="009D5059" w:rsidRDefault="009D5059" w:rsidP="00036450"/>
          <w:p w:rsidR="00036450" w:rsidRDefault="00036450" w:rsidP="00036450"/>
          <w:p w:rsidR="001A77D8" w:rsidRDefault="001A77D8" w:rsidP="001A77D8">
            <w:pPr>
              <w:pStyle w:val="Heading4"/>
            </w:pPr>
            <w:r>
              <w:t>MARY MOTHER OF GRACE BOYS SECONDARY SCHOOL</w:t>
            </w:r>
          </w:p>
          <w:p w:rsidR="009D5059" w:rsidRPr="009D5059" w:rsidRDefault="009D5059" w:rsidP="009D5059">
            <w:r>
              <w:t>Managed to score a B+ in the Kenya Certificate of Secondary Education.</w:t>
            </w:r>
          </w:p>
          <w:p w:rsidR="00036450" w:rsidRDefault="009D5059" w:rsidP="00036450">
            <w:pPr>
              <w:pStyle w:val="Heading2"/>
            </w:pPr>
            <w:r>
              <w:t>PROJECTS</w:t>
            </w:r>
          </w:p>
          <w:p w:rsidR="00677398" w:rsidRDefault="009D5059" w:rsidP="009D5059">
            <w:r>
              <w:t>Movie API</w:t>
            </w:r>
          </w:p>
          <w:p w:rsidR="009D5059" w:rsidRDefault="009D5059" w:rsidP="009D5059">
            <w:pPr>
              <w:pStyle w:val="ListParagraph"/>
              <w:numPr>
                <w:ilvl w:val="0"/>
                <w:numId w:val="1"/>
              </w:numPr>
            </w:pPr>
            <w:r>
              <w:t>Tech Stack: Python, Django</w:t>
            </w:r>
          </w:p>
          <w:p w:rsidR="009D5059" w:rsidRDefault="00C27D37" w:rsidP="00C27D37">
            <w:pPr>
              <w:pStyle w:val="ListParagraph"/>
              <w:numPr>
                <w:ilvl w:val="0"/>
                <w:numId w:val="1"/>
              </w:numPr>
            </w:pPr>
            <w:r w:rsidRPr="00C27D37">
              <w:t>https://x.com/its_stevemwaura</w:t>
            </w:r>
            <w:r w:rsidR="00317EF7">
              <w:t>Implemented features like user authentication, token authentication and crud operations for movies.</w:t>
            </w:r>
          </w:p>
          <w:p w:rsidR="00317EF7" w:rsidRDefault="00317EF7" w:rsidP="009D5059">
            <w:pPr>
              <w:pStyle w:val="ListParagraph"/>
              <w:numPr>
                <w:ilvl w:val="0"/>
                <w:numId w:val="1"/>
              </w:numPr>
            </w:pPr>
            <w:r>
              <w:t xml:space="preserve">The </w:t>
            </w:r>
            <w:proofErr w:type="spellStart"/>
            <w:r>
              <w:t>Github</w:t>
            </w:r>
            <w:proofErr w:type="spellEnd"/>
            <w:r>
              <w:t xml:space="preserve"> link to my project</w:t>
            </w:r>
          </w:p>
          <w:p w:rsidR="00677398" w:rsidRDefault="00677398" w:rsidP="00036450"/>
          <w:p w:rsidR="00677398" w:rsidRDefault="00317EF7" w:rsidP="00036450">
            <w:r>
              <w:t>Social Media API</w:t>
            </w:r>
          </w:p>
          <w:p w:rsidR="00317EF7" w:rsidRDefault="00317EF7" w:rsidP="00317EF7">
            <w:pPr>
              <w:pStyle w:val="ListParagraph"/>
              <w:numPr>
                <w:ilvl w:val="0"/>
                <w:numId w:val="2"/>
              </w:numPr>
            </w:pPr>
            <w:r>
              <w:t>Tech Stack: Python, Django Rest Framework, SQLite.</w:t>
            </w:r>
          </w:p>
          <w:p w:rsidR="00317EF7" w:rsidRDefault="00317EF7" w:rsidP="00317EF7">
            <w:pPr>
              <w:pStyle w:val="ListParagraph"/>
              <w:numPr>
                <w:ilvl w:val="0"/>
                <w:numId w:val="2"/>
              </w:numPr>
            </w:pPr>
            <w:r>
              <w:t>I built an API that allows users to register, create posts, comment on others’ post, like posts, and follow/unfollow other users.</w:t>
            </w:r>
          </w:p>
          <w:p w:rsidR="00317EF7" w:rsidRDefault="00317EF7" w:rsidP="00317EF7">
            <w:pPr>
              <w:pStyle w:val="ListParagraph"/>
              <w:numPr>
                <w:ilvl w:val="0"/>
                <w:numId w:val="2"/>
              </w:numPr>
            </w:pPr>
            <w:r>
              <w:t>Focused on user interaction simulating social media functionalities.</w:t>
            </w:r>
          </w:p>
          <w:p w:rsidR="00317EF7" w:rsidRDefault="00317EF7" w:rsidP="00317EF7">
            <w:pPr>
              <w:pStyle w:val="ListParagraph"/>
              <w:numPr>
                <w:ilvl w:val="0"/>
                <w:numId w:val="2"/>
              </w:numPr>
            </w:pPr>
            <w:r>
              <w:t xml:space="preserve">The </w:t>
            </w:r>
            <w:proofErr w:type="spellStart"/>
            <w:r>
              <w:t>Github</w:t>
            </w:r>
            <w:proofErr w:type="spellEnd"/>
            <w:r>
              <w:t xml:space="preserve"> link to my project </w:t>
            </w:r>
          </w:p>
          <w:p w:rsidR="00677398" w:rsidRDefault="00677398" w:rsidP="00036450"/>
          <w:sdt>
            <w:sdtPr>
              <w:id w:val="1669594239"/>
              <w:placeholder>
                <w:docPart w:val="0E1A850B95434C608E970F0A6436EFAB"/>
              </w:placeholder>
              <w:temporary/>
              <w:showingPlcHdr/>
              <w15:appearance w15:val="hidden"/>
            </w:sdtPr>
            <w:sdtEndPr/>
            <w:sdtContent>
              <w:p w:rsidR="00036450" w:rsidRDefault="00180329" w:rsidP="00036450">
                <w:pPr>
                  <w:pStyle w:val="Heading2"/>
                </w:pPr>
                <w:r w:rsidRPr="00036450">
                  <w:rPr>
                    <w:rStyle w:val="Heading2Char"/>
                    <w:b/>
                    <w:bCs/>
                    <w:caps/>
                  </w:rPr>
                  <w:t>SKILLS</w:t>
                </w:r>
              </w:p>
            </w:sdtContent>
          </w:sdt>
          <w:p w:rsidR="00402DA0" w:rsidRDefault="00317EF7" w:rsidP="004D3011">
            <w:pPr>
              <w:rPr>
                <w:noProof/>
                <w:color w:val="000000" w:themeColor="text1"/>
                <w:lang w:eastAsia="en-US"/>
              </w:rPr>
            </w:pPr>
            <w:r>
              <w:rPr>
                <w:noProof/>
                <w:color w:val="000000" w:themeColor="text1"/>
                <w:lang w:eastAsia="en-US"/>
              </w:rPr>
              <w:t>Languages: Python, HTML, CSS</w:t>
            </w:r>
          </w:p>
          <w:p w:rsidR="00317EF7" w:rsidRDefault="00317EF7" w:rsidP="004D3011">
            <w:pPr>
              <w:rPr>
                <w:noProof/>
                <w:color w:val="000000" w:themeColor="text1"/>
                <w:lang w:eastAsia="en-US"/>
              </w:rPr>
            </w:pPr>
            <w:r>
              <w:rPr>
                <w:noProof/>
                <w:color w:val="000000" w:themeColor="text1"/>
                <w:lang w:eastAsia="en-US"/>
              </w:rPr>
              <w:t>Frameworks: Django, Django Rest Framework</w:t>
            </w:r>
          </w:p>
          <w:p w:rsidR="00317EF7" w:rsidRDefault="00317EF7" w:rsidP="004D3011">
            <w:pPr>
              <w:rPr>
                <w:noProof/>
                <w:color w:val="000000" w:themeColor="text1"/>
                <w:lang w:eastAsia="en-US"/>
              </w:rPr>
            </w:pPr>
            <w:r>
              <w:rPr>
                <w:noProof/>
                <w:color w:val="000000" w:themeColor="text1"/>
                <w:lang w:eastAsia="en-US"/>
              </w:rPr>
              <w:t>Tools: Postman,Git, RESTful APIs, SQLite</w:t>
            </w:r>
          </w:p>
          <w:p w:rsidR="00317EF7" w:rsidRDefault="00317EF7" w:rsidP="004D3011">
            <w:pPr>
              <w:rPr>
                <w:noProof/>
                <w:color w:val="000000" w:themeColor="text1"/>
                <w:lang w:eastAsia="en-US"/>
              </w:rPr>
            </w:pPr>
            <w:r>
              <w:rPr>
                <w:noProof/>
                <w:color w:val="000000" w:themeColor="text1"/>
                <w:lang w:eastAsia="en-US"/>
              </w:rPr>
              <w:t>Other: Web development , API development , User authentication</w:t>
            </w:r>
          </w:p>
          <w:p w:rsidR="00317EF7" w:rsidRDefault="00317EF7" w:rsidP="004D3011">
            <w:pPr>
              <w:rPr>
                <w:noProof/>
                <w:color w:val="000000" w:themeColor="text1"/>
                <w:lang w:eastAsia="en-US"/>
              </w:rPr>
            </w:pPr>
          </w:p>
          <w:p w:rsidR="00317EF7" w:rsidRDefault="00317EF7" w:rsidP="004D3011">
            <w:pPr>
              <w:rPr>
                <w:noProof/>
                <w:color w:val="000000" w:themeColor="text1"/>
                <w:lang w:eastAsia="en-US"/>
              </w:rPr>
            </w:pPr>
          </w:p>
          <w:p w:rsidR="00D71553" w:rsidRDefault="00D71553" w:rsidP="00D71553">
            <w:pPr>
              <w:pStyle w:val="Heading2"/>
            </w:pPr>
            <w:r>
              <w:t>PROFESSIONAL SUMMARY</w:t>
            </w:r>
          </w:p>
          <w:p w:rsidR="00317EF7" w:rsidRPr="00402DA0" w:rsidRDefault="00D71553" w:rsidP="004D3011">
            <w:pPr>
              <w:rPr>
                <w:noProof/>
                <w:color w:val="000000" w:themeColor="text1"/>
                <w:lang w:eastAsia="en-US"/>
              </w:rPr>
            </w:pPr>
            <w:r>
              <w:rPr>
                <w:noProof/>
                <w:color w:val="000000" w:themeColor="text1"/>
                <w:lang w:eastAsia="en-US"/>
              </w:rPr>
              <w:t>I am a passionate backend engineer who loves building cool websites and APIs. I thrive on solving problems , learning new tech , and improving systems to make technology work better for people. Whether its’s coding , I enjoy exploring tech trends , watching football , playin soccer , reading novels, connectig with other tech enthusiasts , and playing video games . Let’s build something awesome together!</w:t>
            </w:r>
          </w:p>
        </w:tc>
      </w:tr>
    </w:tbl>
    <w:p w:rsidR="0043117B" w:rsidRDefault="00771D7B" w:rsidP="000C45FF">
      <w:pPr>
        <w:tabs>
          <w:tab w:val="left" w:pos="990"/>
        </w:tabs>
      </w:pPr>
    </w:p>
    <w:sectPr w:rsidR="0043117B" w:rsidSect="000C45FF">
      <w:headerReference w:type="defaul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1D7B" w:rsidRDefault="00771D7B" w:rsidP="000C45FF">
      <w:r>
        <w:separator/>
      </w:r>
    </w:p>
  </w:endnote>
  <w:endnote w:type="continuationSeparator" w:id="0">
    <w:p w:rsidR="00771D7B" w:rsidRDefault="00771D7B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1D7B" w:rsidRDefault="00771D7B" w:rsidP="000C45FF">
      <w:r>
        <w:separator/>
      </w:r>
    </w:p>
  </w:footnote>
  <w:footnote w:type="continuationSeparator" w:id="0">
    <w:p w:rsidR="00771D7B" w:rsidRDefault="00771D7B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45FF" w:rsidRDefault="000C45FF">
    <w:pPr>
      <w:pStyle w:val="Header"/>
    </w:pPr>
    <w:r>
      <w:rPr>
        <w:noProof/>
        <w:lang w:eastAsia="en-US"/>
      </w:rPr>
      <w:drawing>
        <wp:anchor distT="0" distB="0" distL="114300" distR="114300" simplePos="0" relativeHeight="251658240" behindDoc="1" locked="0" layoutInCell="1" allowOverlap="1" wp14:anchorId="4D6F4968" wp14:editId="13F63768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500E19"/>
    <w:multiLevelType w:val="hybridMultilevel"/>
    <w:tmpl w:val="05CCE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5A01B8"/>
    <w:multiLevelType w:val="hybridMultilevel"/>
    <w:tmpl w:val="29421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88A"/>
    <w:rsid w:val="00036450"/>
    <w:rsid w:val="000374E7"/>
    <w:rsid w:val="00094499"/>
    <w:rsid w:val="000C45FF"/>
    <w:rsid w:val="000E3FD1"/>
    <w:rsid w:val="00112054"/>
    <w:rsid w:val="001525E1"/>
    <w:rsid w:val="00180329"/>
    <w:rsid w:val="0019001F"/>
    <w:rsid w:val="001A74A5"/>
    <w:rsid w:val="001A77D8"/>
    <w:rsid w:val="001B2ABD"/>
    <w:rsid w:val="001E0391"/>
    <w:rsid w:val="001E1759"/>
    <w:rsid w:val="001F1ECC"/>
    <w:rsid w:val="002400EB"/>
    <w:rsid w:val="00256CF7"/>
    <w:rsid w:val="00281FD5"/>
    <w:rsid w:val="0029588A"/>
    <w:rsid w:val="002D571A"/>
    <w:rsid w:val="0030481B"/>
    <w:rsid w:val="003156FC"/>
    <w:rsid w:val="00317EF7"/>
    <w:rsid w:val="003254B5"/>
    <w:rsid w:val="00357AE8"/>
    <w:rsid w:val="0037121F"/>
    <w:rsid w:val="003A6B7D"/>
    <w:rsid w:val="003B06CA"/>
    <w:rsid w:val="00402DA0"/>
    <w:rsid w:val="004071FC"/>
    <w:rsid w:val="00445947"/>
    <w:rsid w:val="004813B3"/>
    <w:rsid w:val="00496591"/>
    <w:rsid w:val="004C63E4"/>
    <w:rsid w:val="004D3011"/>
    <w:rsid w:val="005262AC"/>
    <w:rsid w:val="005E39D5"/>
    <w:rsid w:val="00600670"/>
    <w:rsid w:val="0062123A"/>
    <w:rsid w:val="00646E75"/>
    <w:rsid w:val="006771D0"/>
    <w:rsid w:val="00677398"/>
    <w:rsid w:val="00715FCB"/>
    <w:rsid w:val="00743101"/>
    <w:rsid w:val="00771D7B"/>
    <w:rsid w:val="007775E1"/>
    <w:rsid w:val="007867A0"/>
    <w:rsid w:val="007927F5"/>
    <w:rsid w:val="007C67A1"/>
    <w:rsid w:val="00802CA0"/>
    <w:rsid w:val="009260CD"/>
    <w:rsid w:val="00952C25"/>
    <w:rsid w:val="009D5059"/>
    <w:rsid w:val="00A11DB0"/>
    <w:rsid w:val="00A2118D"/>
    <w:rsid w:val="00AB1770"/>
    <w:rsid w:val="00AD76E2"/>
    <w:rsid w:val="00B20152"/>
    <w:rsid w:val="00B359E4"/>
    <w:rsid w:val="00B57D98"/>
    <w:rsid w:val="00B70850"/>
    <w:rsid w:val="00C066B6"/>
    <w:rsid w:val="00C27D37"/>
    <w:rsid w:val="00C37BA1"/>
    <w:rsid w:val="00C4674C"/>
    <w:rsid w:val="00C506CF"/>
    <w:rsid w:val="00C72BED"/>
    <w:rsid w:val="00C9578B"/>
    <w:rsid w:val="00CB0055"/>
    <w:rsid w:val="00D2522B"/>
    <w:rsid w:val="00D422DE"/>
    <w:rsid w:val="00D5459D"/>
    <w:rsid w:val="00D71553"/>
    <w:rsid w:val="00DA1F4D"/>
    <w:rsid w:val="00DD172A"/>
    <w:rsid w:val="00E25A26"/>
    <w:rsid w:val="00E4381A"/>
    <w:rsid w:val="00E55D74"/>
    <w:rsid w:val="00F60274"/>
    <w:rsid w:val="00F77FB9"/>
    <w:rsid w:val="00FB068F"/>
    <w:rsid w:val="00FE3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C4F5E5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ListParagraph">
    <w:name w:val="List Paragraph"/>
    <w:basedOn w:val="Normal"/>
    <w:uiPriority w:val="34"/>
    <w:semiHidden/>
    <w:qFormat/>
    <w:rsid w:val="009D50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mailto:Stephenmwaura2006@gmail.com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eve\AppData\Roaming\Microsoft\Templates\Bold%20modern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CEE39B8ADCF4276B7E8F7C7F85EC9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CD423D-F594-4D91-B393-0FA173D84741}"/>
      </w:docPartPr>
      <w:docPartBody>
        <w:p w:rsidR="00B6183C" w:rsidRDefault="002C4DCC">
          <w:pPr>
            <w:pStyle w:val="ECEE39B8ADCF4276B7E8F7C7F85EC97C"/>
          </w:pPr>
          <w:r w:rsidRPr="00D5459D">
            <w:t>Profile</w:t>
          </w:r>
        </w:p>
      </w:docPartBody>
    </w:docPart>
    <w:docPart>
      <w:docPartPr>
        <w:name w:val="99AC8E1BC0EF40B6966C3588125902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E72C72-2679-45DB-81DA-99998412A99F}"/>
      </w:docPartPr>
      <w:docPartBody>
        <w:p w:rsidR="00B6183C" w:rsidRDefault="002C4DCC">
          <w:pPr>
            <w:pStyle w:val="99AC8E1BC0EF40B6966C35881259028E"/>
          </w:pPr>
          <w:r w:rsidRPr="00CB0055">
            <w:t>Contact</w:t>
          </w:r>
        </w:p>
      </w:docPartBody>
    </w:docPart>
    <w:docPart>
      <w:docPartPr>
        <w:name w:val="073F6CF6380C44319B3A448C1C4FA8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52FEC7-020E-43AB-8645-555E0E7BCABA}"/>
      </w:docPartPr>
      <w:docPartBody>
        <w:p w:rsidR="00B6183C" w:rsidRDefault="002C4DCC">
          <w:pPr>
            <w:pStyle w:val="073F6CF6380C44319B3A448C1C4FA816"/>
          </w:pPr>
          <w:r w:rsidRPr="004D3011">
            <w:t>PHONE:</w:t>
          </w:r>
        </w:p>
      </w:docPartBody>
    </w:docPart>
    <w:docPart>
      <w:docPartPr>
        <w:name w:val="F90DA833353846819FC984893BB9A2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CF3E13-CA23-4C1F-A01F-01DF040EDCEE}"/>
      </w:docPartPr>
      <w:docPartBody>
        <w:p w:rsidR="00B6183C" w:rsidRDefault="002C4DCC">
          <w:pPr>
            <w:pStyle w:val="F90DA833353846819FC984893BB9A2C9"/>
          </w:pPr>
          <w:r w:rsidRPr="004D3011">
            <w:t>WEBSITE:</w:t>
          </w:r>
        </w:p>
      </w:docPartBody>
    </w:docPart>
    <w:docPart>
      <w:docPartPr>
        <w:name w:val="422D7083F8D549E39E756568F0C332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0F17-AC09-49DF-9863-2731EECA15B4}"/>
      </w:docPartPr>
      <w:docPartBody>
        <w:p w:rsidR="00B6183C" w:rsidRDefault="002C4DCC">
          <w:pPr>
            <w:pStyle w:val="422D7083F8D549E39E756568F0C3323C"/>
          </w:pPr>
          <w:r>
            <w:t>Website goes here</w:t>
          </w:r>
        </w:p>
      </w:docPartBody>
    </w:docPart>
    <w:docPart>
      <w:docPartPr>
        <w:name w:val="BFFD9B4310D748748C380575DAD00D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B881E-C34D-4EC4-AD2E-1D78CE780D27}"/>
      </w:docPartPr>
      <w:docPartBody>
        <w:p w:rsidR="00B6183C" w:rsidRDefault="002C4DCC">
          <w:pPr>
            <w:pStyle w:val="BFFD9B4310D748748C380575DAD00DFF"/>
          </w:pPr>
          <w:r w:rsidRPr="004D3011">
            <w:t>EMAIL:</w:t>
          </w:r>
        </w:p>
      </w:docPartBody>
    </w:docPart>
    <w:docPart>
      <w:docPartPr>
        <w:name w:val="209FBABCE18644A0AD8EFF5DFC5F86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9C5874-F275-4C2D-8BF3-BCBF244A5E5C}"/>
      </w:docPartPr>
      <w:docPartBody>
        <w:p w:rsidR="00B6183C" w:rsidRDefault="002C4DCC">
          <w:pPr>
            <w:pStyle w:val="209FBABCE18644A0AD8EFF5DFC5F8627"/>
          </w:pPr>
          <w:r w:rsidRPr="00CB0055">
            <w:t>Hobbies</w:t>
          </w:r>
        </w:p>
      </w:docPartBody>
    </w:docPart>
    <w:docPart>
      <w:docPartPr>
        <w:name w:val="BC2048F8B85845A385681FACE85AC4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CCCA44-7DEF-4CE6-8B89-1FCCC2B76B17}"/>
      </w:docPartPr>
      <w:docPartBody>
        <w:p w:rsidR="00B6183C" w:rsidRDefault="002C4DCC">
          <w:pPr>
            <w:pStyle w:val="BC2048F8B85845A385681FACE85AC42C"/>
          </w:pPr>
          <w:r w:rsidRPr="00036450">
            <w:t>EDUCATION</w:t>
          </w:r>
        </w:p>
      </w:docPartBody>
    </w:docPart>
    <w:docPart>
      <w:docPartPr>
        <w:name w:val="0E1A850B95434C608E970F0A6436EF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CF3BA6-5003-4399-A41F-84DCFB5ABC03}"/>
      </w:docPartPr>
      <w:docPartBody>
        <w:p w:rsidR="00B6183C" w:rsidRDefault="002C4DCC">
          <w:pPr>
            <w:pStyle w:val="0E1A850B95434C608E970F0A6436EFAB"/>
          </w:pPr>
          <w:r w:rsidRPr="00036450">
            <w:rPr>
              <w:rStyle w:val="Heading2Char"/>
            </w:rP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34A"/>
    <w:rsid w:val="002C4DCC"/>
    <w:rsid w:val="0048334A"/>
    <w:rsid w:val="00867C30"/>
    <w:rsid w:val="00B61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B6183C"/>
    <w:pPr>
      <w:keepNext/>
      <w:keepLines/>
      <w:pBdr>
        <w:bottom w:val="single" w:sz="8" w:space="1" w:color="5B9BD5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A9365EB80BA4F428FEC627951C89587">
    <w:name w:val="DA9365EB80BA4F428FEC627951C89587"/>
  </w:style>
  <w:style w:type="paragraph" w:customStyle="1" w:styleId="789F625542A245299F14492ED516ACED">
    <w:name w:val="789F625542A245299F14492ED516ACED"/>
  </w:style>
  <w:style w:type="paragraph" w:customStyle="1" w:styleId="ECEE39B8ADCF4276B7E8F7C7F85EC97C">
    <w:name w:val="ECEE39B8ADCF4276B7E8F7C7F85EC97C"/>
  </w:style>
  <w:style w:type="paragraph" w:customStyle="1" w:styleId="645813398DC24DE39D958A0B7B96C2DA">
    <w:name w:val="645813398DC24DE39D958A0B7B96C2DA"/>
  </w:style>
  <w:style w:type="paragraph" w:customStyle="1" w:styleId="99AC8E1BC0EF40B6966C35881259028E">
    <w:name w:val="99AC8E1BC0EF40B6966C35881259028E"/>
  </w:style>
  <w:style w:type="paragraph" w:customStyle="1" w:styleId="073F6CF6380C44319B3A448C1C4FA816">
    <w:name w:val="073F6CF6380C44319B3A448C1C4FA816"/>
  </w:style>
  <w:style w:type="paragraph" w:customStyle="1" w:styleId="C1829191FF8749A2A2D8C0FEE7BDEC61">
    <w:name w:val="C1829191FF8749A2A2D8C0FEE7BDEC61"/>
  </w:style>
  <w:style w:type="paragraph" w:customStyle="1" w:styleId="F90DA833353846819FC984893BB9A2C9">
    <w:name w:val="F90DA833353846819FC984893BB9A2C9"/>
  </w:style>
  <w:style w:type="paragraph" w:customStyle="1" w:styleId="422D7083F8D549E39E756568F0C3323C">
    <w:name w:val="422D7083F8D549E39E756568F0C3323C"/>
  </w:style>
  <w:style w:type="paragraph" w:customStyle="1" w:styleId="BFFD9B4310D748748C380575DAD00DFF">
    <w:name w:val="BFFD9B4310D748748C380575DAD00DFF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EE677E51AB1D4E0596FE41EBC7D40DED">
    <w:name w:val="EE677E51AB1D4E0596FE41EBC7D40DED"/>
  </w:style>
  <w:style w:type="paragraph" w:customStyle="1" w:styleId="209FBABCE18644A0AD8EFF5DFC5F8627">
    <w:name w:val="209FBABCE18644A0AD8EFF5DFC5F8627"/>
  </w:style>
  <w:style w:type="paragraph" w:customStyle="1" w:styleId="92725E14A78347B0B3719A6A61C45F26">
    <w:name w:val="92725E14A78347B0B3719A6A61C45F26"/>
  </w:style>
  <w:style w:type="paragraph" w:customStyle="1" w:styleId="70151DAF52A94C36BD3C75AC445B0AC7">
    <w:name w:val="70151DAF52A94C36BD3C75AC445B0AC7"/>
  </w:style>
  <w:style w:type="paragraph" w:customStyle="1" w:styleId="F693968EC2A0435EA58AB2366B5E8EF3">
    <w:name w:val="F693968EC2A0435EA58AB2366B5E8EF3"/>
  </w:style>
  <w:style w:type="paragraph" w:customStyle="1" w:styleId="71B76FE0435545FCB0C4F5DDBD6A5CC6">
    <w:name w:val="71B76FE0435545FCB0C4F5DDBD6A5CC6"/>
  </w:style>
  <w:style w:type="paragraph" w:customStyle="1" w:styleId="BC2048F8B85845A385681FACE85AC42C">
    <w:name w:val="BC2048F8B85845A385681FACE85AC42C"/>
  </w:style>
  <w:style w:type="paragraph" w:customStyle="1" w:styleId="4EEF0509EE164A919E2DBB9359DEF25A">
    <w:name w:val="4EEF0509EE164A919E2DBB9359DEF25A"/>
  </w:style>
  <w:style w:type="paragraph" w:customStyle="1" w:styleId="A76F5AFEB46D42FE9B18A4A80E26714F">
    <w:name w:val="A76F5AFEB46D42FE9B18A4A80E26714F"/>
  </w:style>
  <w:style w:type="paragraph" w:customStyle="1" w:styleId="B623A29C472844478EBE904FE3D246D1">
    <w:name w:val="B623A29C472844478EBE904FE3D246D1"/>
  </w:style>
  <w:style w:type="paragraph" w:customStyle="1" w:styleId="ABDF386F0989489FA8A0F7B084C4BF27">
    <w:name w:val="ABDF386F0989489FA8A0F7B084C4BF27"/>
  </w:style>
  <w:style w:type="paragraph" w:customStyle="1" w:styleId="D2AD00321AEE4707A779FA1B128D36C6">
    <w:name w:val="D2AD00321AEE4707A779FA1B128D36C6"/>
  </w:style>
  <w:style w:type="paragraph" w:customStyle="1" w:styleId="C19C0782ED404B688E2E7B93CFD00BF9">
    <w:name w:val="C19C0782ED404B688E2E7B93CFD00BF9"/>
  </w:style>
  <w:style w:type="paragraph" w:customStyle="1" w:styleId="15473A216FA14244916F077D8C459061">
    <w:name w:val="15473A216FA14244916F077D8C459061"/>
  </w:style>
  <w:style w:type="paragraph" w:customStyle="1" w:styleId="B729ADA5394848059C2F061327B7A2EA">
    <w:name w:val="B729ADA5394848059C2F061327B7A2EA"/>
  </w:style>
  <w:style w:type="paragraph" w:customStyle="1" w:styleId="EF0D7DE70F6047BF864EF317FBF95266">
    <w:name w:val="EF0D7DE70F6047BF864EF317FBF95266"/>
  </w:style>
  <w:style w:type="paragraph" w:customStyle="1" w:styleId="59C1C3E9B60B400C86DEB9413FED1B1C">
    <w:name w:val="59C1C3E9B60B400C86DEB9413FED1B1C"/>
  </w:style>
  <w:style w:type="paragraph" w:customStyle="1" w:styleId="2F291A8156F84DCCB8D49FBC6E0A50E0">
    <w:name w:val="2F291A8156F84DCCB8D49FBC6E0A50E0"/>
  </w:style>
  <w:style w:type="paragraph" w:customStyle="1" w:styleId="AD131AC521A94AACBC9972E46F657424">
    <w:name w:val="AD131AC521A94AACBC9972E46F657424"/>
  </w:style>
  <w:style w:type="paragraph" w:customStyle="1" w:styleId="F91F8EC81BE046EDB6188618D40B0D96">
    <w:name w:val="F91F8EC81BE046EDB6188618D40B0D96"/>
  </w:style>
  <w:style w:type="paragraph" w:customStyle="1" w:styleId="86544B47AE464E1AA07BB02FAF4426CE">
    <w:name w:val="86544B47AE464E1AA07BB02FAF4426CE"/>
  </w:style>
  <w:style w:type="paragraph" w:customStyle="1" w:styleId="B4ABD5A6740A4194A214C741FD747937">
    <w:name w:val="B4ABD5A6740A4194A214C741FD747937"/>
  </w:style>
  <w:style w:type="paragraph" w:customStyle="1" w:styleId="AE46925103694BCD8F5D0D5DA3C27B6F">
    <w:name w:val="AE46925103694BCD8F5D0D5DA3C27B6F"/>
  </w:style>
  <w:style w:type="paragraph" w:customStyle="1" w:styleId="E3AE71BECEB54525BBA4AFE79E32A6CD">
    <w:name w:val="E3AE71BECEB54525BBA4AFE79E32A6CD"/>
  </w:style>
  <w:style w:type="paragraph" w:customStyle="1" w:styleId="C3AB9ADA964E4CB887592E48A2901EF2">
    <w:name w:val="C3AB9ADA964E4CB887592E48A2901EF2"/>
  </w:style>
  <w:style w:type="paragraph" w:customStyle="1" w:styleId="1485A0746C3C4EA4BAACC26653F6BD3E">
    <w:name w:val="1485A0746C3C4EA4BAACC26653F6BD3E"/>
  </w:style>
  <w:style w:type="paragraph" w:customStyle="1" w:styleId="0EBB7F3E979247ECB0512C6E31549574">
    <w:name w:val="0EBB7F3E979247ECB0512C6E31549574"/>
  </w:style>
  <w:style w:type="paragraph" w:customStyle="1" w:styleId="C3109E4A255B44B2A9652125CFAB2B8C">
    <w:name w:val="C3109E4A255B44B2A9652125CFAB2B8C"/>
  </w:style>
  <w:style w:type="paragraph" w:customStyle="1" w:styleId="14FC2F92BF64407C96AF6F555DEBCB90">
    <w:name w:val="14FC2F92BF64407C96AF6F555DEBCB90"/>
  </w:style>
  <w:style w:type="paragraph" w:customStyle="1" w:styleId="49DBA2C9388847179A32A1C78115558B">
    <w:name w:val="49DBA2C9388847179A32A1C78115558B"/>
  </w:style>
  <w:style w:type="character" w:customStyle="1" w:styleId="Heading2Char">
    <w:name w:val="Heading 2 Char"/>
    <w:basedOn w:val="DefaultParagraphFont"/>
    <w:link w:val="Heading2"/>
    <w:uiPriority w:val="9"/>
    <w:rsid w:val="00B6183C"/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0E1A850B95434C608E970F0A6436EFAB">
    <w:name w:val="0E1A850B95434C608E970F0A6436EFAB"/>
  </w:style>
  <w:style w:type="paragraph" w:customStyle="1" w:styleId="E961ACF3B2C04BC1ADAB1F49746DD3AA">
    <w:name w:val="E961ACF3B2C04BC1ADAB1F49746DD3AA"/>
    <w:rsid w:val="0048334A"/>
  </w:style>
  <w:style w:type="paragraph" w:customStyle="1" w:styleId="670130CFC68144EB90A112825842AECB">
    <w:name w:val="670130CFC68144EB90A112825842AECB"/>
    <w:rsid w:val="0048334A"/>
  </w:style>
  <w:style w:type="paragraph" w:customStyle="1" w:styleId="3F6CED40667B468A80FD10B05EA97B55">
    <w:name w:val="3F6CED40667B468A80FD10B05EA97B55"/>
    <w:rsid w:val="0048334A"/>
  </w:style>
  <w:style w:type="paragraph" w:customStyle="1" w:styleId="48A1A6EF30B7494081E968D372600D27">
    <w:name w:val="48A1A6EF30B7494081E968D372600D27"/>
    <w:rsid w:val="0048334A"/>
  </w:style>
  <w:style w:type="paragraph" w:customStyle="1" w:styleId="B48A92514F234644AD7F5480F2617F32">
    <w:name w:val="B48A92514F234644AD7F5480F2617F32"/>
    <w:rsid w:val="0048334A"/>
  </w:style>
  <w:style w:type="paragraph" w:customStyle="1" w:styleId="7E92EB0394824EB7B89E114C67DFA303">
    <w:name w:val="7E92EB0394824EB7B89E114C67DFA303"/>
    <w:rsid w:val="00B6183C"/>
  </w:style>
  <w:style w:type="paragraph" w:customStyle="1" w:styleId="6F64BB9196FF4AEBA127E5B11A5026C8">
    <w:name w:val="6F64BB9196FF4AEBA127E5B11A5026C8"/>
    <w:rsid w:val="00B6183C"/>
  </w:style>
  <w:style w:type="paragraph" w:customStyle="1" w:styleId="F3F59A1B1A82450C80C87C441DCE718C">
    <w:name w:val="F3F59A1B1A82450C80C87C441DCE718C"/>
    <w:rsid w:val="00B6183C"/>
  </w:style>
  <w:style w:type="paragraph" w:customStyle="1" w:styleId="92D574FAB86047BB8E503EEC908863D1">
    <w:name w:val="92D574FAB86047BB8E503EEC908863D1"/>
    <w:rsid w:val="00B6183C"/>
  </w:style>
  <w:style w:type="paragraph" w:customStyle="1" w:styleId="713341828814407A937FA048A140317B">
    <w:name w:val="713341828814407A937FA048A140317B"/>
    <w:rsid w:val="00B6183C"/>
  </w:style>
  <w:style w:type="paragraph" w:customStyle="1" w:styleId="7A70C1DBBBC6448F858F0AA438C22AC6">
    <w:name w:val="7A70C1DBBBC6448F858F0AA438C22AC6"/>
    <w:rsid w:val="00B6183C"/>
  </w:style>
  <w:style w:type="paragraph" w:customStyle="1" w:styleId="F227BB799AEC49E7A213E77557D29B15">
    <w:name w:val="F227BB799AEC49E7A213E77557D29B15"/>
    <w:rsid w:val="00B6183C"/>
  </w:style>
  <w:style w:type="paragraph" w:customStyle="1" w:styleId="0BBF59F7A34C4FDC8E0059A8780F39FC">
    <w:name w:val="0BBF59F7A34C4FDC8E0059A8780F39FC"/>
    <w:rsid w:val="00B6183C"/>
  </w:style>
  <w:style w:type="paragraph" w:customStyle="1" w:styleId="C152D03B633F48CE9560287D974EADEC">
    <w:name w:val="C152D03B633F48CE9560287D974EADEC"/>
    <w:rsid w:val="00B6183C"/>
  </w:style>
  <w:style w:type="paragraph" w:customStyle="1" w:styleId="2C2B67D95ECC4C8DBDAFA91A86143FC5">
    <w:name w:val="2C2B67D95ECC4C8DBDAFA91A86143FC5"/>
    <w:rsid w:val="00B6183C"/>
  </w:style>
  <w:style w:type="paragraph" w:customStyle="1" w:styleId="6269E7DC94E64841ADECD0F720C3DE1E">
    <w:name w:val="6269E7DC94E64841ADECD0F720C3DE1E"/>
    <w:rsid w:val="00B6183C"/>
  </w:style>
  <w:style w:type="paragraph" w:customStyle="1" w:styleId="162B94A42132400BACC63B8F520EDBFC">
    <w:name w:val="162B94A42132400BACC63B8F520EDBFC"/>
    <w:rsid w:val="00B6183C"/>
  </w:style>
  <w:style w:type="paragraph" w:customStyle="1" w:styleId="0F6FEA7D11C5491887A697FEB40FCCC3">
    <w:name w:val="0F6FEA7D11C5491887A697FEB40FCCC3"/>
    <w:rsid w:val="00B6183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Bold modern resume</Template>
  <TotalTime>0</TotalTime>
  <Pages>1</Pages>
  <Words>326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2024-11-21T07:15:00Z</dcterms:created>
  <dcterms:modified xsi:type="dcterms:W3CDTF">2024-11-22T08:20:00Z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